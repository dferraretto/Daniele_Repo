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B8F5D" w14:textId="77777777" w:rsidR="007309E2" w:rsidRDefault="007309E2" w:rsidP="007309E2">
      <w:pPr>
        <w:rPr>
          <w:rFonts w:ascii="Tahoma" w:hAnsi="Tahoma" w:cs="Tahoma"/>
          <w:b/>
          <w:sz w:val="20"/>
          <w:szCs w:val="20"/>
        </w:rPr>
      </w:pPr>
    </w:p>
    <w:p w14:paraId="02479B0F" w14:textId="77777777" w:rsidR="007309E2" w:rsidRDefault="00560C55" w:rsidP="007309E2">
      <w:pPr>
        <w:ind w:left="720" w:hanging="720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Daniele Ferraretto </w:t>
      </w:r>
      <w:r w:rsidR="007309E2">
        <w:rPr>
          <w:rFonts w:ascii="Tahoma" w:hAnsi="Tahoma" w:cs="Tahoma"/>
          <w:b/>
          <w:sz w:val="20"/>
          <w:szCs w:val="20"/>
        </w:rPr>
        <w:t xml:space="preserve">PhD Progress –Thesis Plan </w:t>
      </w:r>
    </w:p>
    <w:p w14:paraId="101451BD" w14:textId="77777777" w:rsidR="007309E2" w:rsidRDefault="007309E2" w:rsidP="007309E2">
      <w:pPr>
        <w:ind w:left="720" w:hanging="720"/>
        <w:jc w:val="center"/>
        <w:rPr>
          <w:rFonts w:ascii="Tahoma" w:hAnsi="Tahoma" w:cs="Tahoma"/>
          <w:b/>
          <w:sz w:val="20"/>
          <w:szCs w:val="20"/>
        </w:rPr>
      </w:pPr>
    </w:p>
    <w:p w14:paraId="7690777B" w14:textId="77777777" w:rsidR="007309E2" w:rsidRDefault="007309E2" w:rsidP="007309E2">
      <w:pPr>
        <w:ind w:left="720" w:hanging="720"/>
        <w:jc w:val="center"/>
        <w:rPr>
          <w:rFonts w:ascii="Tahoma" w:hAnsi="Tahoma" w:cs="Tahoma"/>
          <w:sz w:val="20"/>
          <w:szCs w:val="20"/>
        </w:rPr>
      </w:pPr>
    </w:p>
    <w:tbl>
      <w:tblPr>
        <w:tblW w:w="20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3045"/>
        <w:gridCol w:w="2780"/>
        <w:gridCol w:w="3261"/>
        <w:gridCol w:w="3543"/>
        <w:gridCol w:w="1591"/>
        <w:gridCol w:w="5134"/>
      </w:tblGrid>
      <w:tr w:rsidR="007309E2" w14:paraId="37A74C24" w14:textId="77777777" w:rsidTr="004171EE">
        <w:trPr>
          <w:gridAfter w:val="1"/>
          <w:wAfter w:w="5134" w:type="dxa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A6E4" w14:textId="77777777" w:rsidR="007309E2" w:rsidRDefault="007309E2" w:rsidP="007309E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Chapter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4063" w14:textId="77777777" w:rsidR="007309E2" w:rsidRDefault="007309E2" w:rsidP="007309E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Contents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DB5A" w14:textId="77777777" w:rsidR="007309E2" w:rsidRDefault="007309E2" w:rsidP="007309E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Writing &amp; Diagrams Progress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C6D1" w14:textId="77777777" w:rsidR="007309E2" w:rsidRDefault="007309E2" w:rsidP="007309E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Still to do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7FF77" w14:textId="77777777" w:rsidR="007309E2" w:rsidRDefault="007309E2" w:rsidP="007309E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Time needed to resolve problems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5346" w14:textId="77777777" w:rsidR="007309E2" w:rsidRDefault="007309E2" w:rsidP="007309E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Completion date</w:t>
            </w:r>
          </w:p>
        </w:tc>
      </w:tr>
      <w:tr w:rsidR="007309E2" w14:paraId="5DBC7F7A" w14:textId="77777777" w:rsidTr="004171EE">
        <w:trPr>
          <w:gridAfter w:val="1"/>
          <w:wAfter w:w="5134" w:type="dxa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E542" w14:textId="77777777" w:rsidR="007309E2" w:rsidRDefault="007309E2" w:rsidP="007309E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  <w:p w14:paraId="1107E933" w14:textId="77777777" w:rsidR="007309E2" w:rsidRDefault="007309E2" w:rsidP="007309E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A034B" w14:textId="77777777" w:rsidR="007309E2" w:rsidRPr="00611B45" w:rsidRDefault="007309E2" w:rsidP="007309E2">
            <w:pPr>
              <w:rPr>
                <w:rFonts w:ascii="Tahoma" w:hAnsi="Tahoma" w:cs="Tahoma"/>
                <w:sz w:val="20"/>
                <w:szCs w:val="20"/>
              </w:rPr>
            </w:pPr>
            <w:r w:rsidRPr="00611B45">
              <w:rPr>
                <w:rFonts w:ascii="Tahoma" w:hAnsi="Tahoma" w:cs="Tahoma"/>
                <w:sz w:val="20"/>
                <w:szCs w:val="20"/>
              </w:rPr>
              <w:t>Brief introduction to topic of study.  Hypotheses to be tested, questions to be investigated. Summary of project.  Thesis layout.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562D" w14:textId="2A4809E1" w:rsidR="007309E2" w:rsidRPr="00611B45" w:rsidRDefault="00F70120" w:rsidP="00B94C6B">
            <w:pPr>
              <w:rPr>
                <w:rFonts w:ascii="Tahoma" w:hAnsi="Tahoma" w:cs="Tahoma"/>
                <w:sz w:val="20"/>
                <w:szCs w:val="20"/>
              </w:rPr>
            </w:pPr>
            <w:r w:rsidRPr="00611B45">
              <w:rPr>
                <w:rFonts w:ascii="Tahoma" w:hAnsi="Tahoma" w:cs="Tahoma"/>
                <w:sz w:val="20"/>
                <w:szCs w:val="20"/>
              </w:rPr>
              <w:t xml:space="preserve">Old drafts and bibliography. Hypothesis and questions are available for the chapters focusing on the fate of </w:t>
            </w:r>
            <w:proofErr w:type="spellStart"/>
            <w:r w:rsidRPr="00611B45">
              <w:rPr>
                <w:rFonts w:ascii="Tahoma" w:hAnsi="Tahoma" w:cs="Tahoma"/>
                <w:sz w:val="20"/>
                <w:szCs w:val="20"/>
              </w:rPr>
              <w:t>Ndep</w:t>
            </w:r>
            <w:proofErr w:type="spellEnd"/>
            <w:r w:rsidRPr="00611B45">
              <w:rPr>
                <w:rFonts w:ascii="Tahoma" w:hAnsi="Tahoma" w:cs="Tahoma"/>
                <w:sz w:val="20"/>
                <w:szCs w:val="20"/>
              </w:rPr>
              <w:t xml:space="preserve">.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AEA1" w14:textId="7D382D6D" w:rsidR="007309E2" w:rsidRPr="00611B45" w:rsidRDefault="00F42E1F" w:rsidP="007309E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Last feedbacks on structure. </w:t>
            </w:r>
            <w:r w:rsidR="00B94C6B">
              <w:rPr>
                <w:rFonts w:ascii="Tahoma" w:hAnsi="Tahoma" w:cs="Tahoma"/>
                <w:sz w:val="20"/>
                <w:szCs w:val="20"/>
              </w:rPr>
              <w:t>Nothing done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0565" w14:textId="64970053" w:rsidR="007309E2" w:rsidRPr="00611B45" w:rsidRDefault="007309E2" w:rsidP="007309E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C24A" w14:textId="49A41FE1" w:rsidR="007309E2" w:rsidRPr="00611B45" w:rsidRDefault="00384A99" w:rsidP="007309E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February</w:t>
            </w:r>
            <w:r w:rsidR="00D9689E">
              <w:rPr>
                <w:rFonts w:ascii="Tahoma" w:hAnsi="Tahoma" w:cs="Tahoma"/>
                <w:sz w:val="20"/>
                <w:szCs w:val="20"/>
              </w:rPr>
              <w:t xml:space="preserve"> 2018</w:t>
            </w:r>
          </w:p>
        </w:tc>
      </w:tr>
      <w:tr w:rsidR="00D9689E" w14:paraId="47032C8C" w14:textId="77777777" w:rsidTr="004171EE">
        <w:trPr>
          <w:gridAfter w:val="1"/>
          <w:wAfter w:w="5134" w:type="dxa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D9CE" w14:textId="5FD0CCE0" w:rsidR="00D9689E" w:rsidRDefault="00D9689E" w:rsidP="007309E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9C95" w14:textId="4A61A6A3" w:rsidR="00D9689E" w:rsidRDefault="00EF36BB" w:rsidP="00611B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Methods chapter and study site description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8FDC8" w14:textId="1F42A0D2" w:rsidR="00D9689E" w:rsidRPr="006728E1" w:rsidRDefault="00EF36BB" w:rsidP="00611B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Some writings on site description on previous documents might be a start for the development of this chapter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CD2F3" w14:textId="70C7D0AA" w:rsidR="00D9689E" w:rsidRDefault="00EF36BB" w:rsidP="007309E2">
            <w:pPr>
              <w:rPr>
                <w:rFonts w:ascii="Tahoma" w:hAnsi="Tahoma" w:cs="Tahoma"/>
                <w:sz w:val="20"/>
                <w:szCs w:val="20"/>
              </w:rPr>
            </w:pPr>
            <w:r w:rsidRPr="00611B45">
              <w:rPr>
                <w:rFonts w:ascii="Tahoma" w:hAnsi="Tahoma" w:cs="Tahoma"/>
                <w:sz w:val="20"/>
                <w:szCs w:val="20"/>
              </w:rPr>
              <w:t>writing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8054" w14:textId="4E2508A9" w:rsidR="00D9689E" w:rsidRDefault="00D9689E" w:rsidP="00611B4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FE5F" w14:textId="4EF95454" w:rsidR="00AB6E75" w:rsidRDefault="00C17D91" w:rsidP="00611B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September 2017</w:t>
            </w:r>
          </w:p>
        </w:tc>
      </w:tr>
      <w:tr w:rsidR="007309E2" w14:paraId="71066891" w14:textId="77777777" w:rsidTr="004171EE">
        <w:trPr>
          <w:gridAfter w:val="1"/>
          <w:wAfter w:w="5134" w:type="dxa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490F" w14:textId="776277FD" w:rsidR="007309E2" w:rsidRDefault="00D9689E" w:rsidP="007309E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  <w:p w14:paraId="18C680D8" w14:textId="77777777" w:rsidR="007309E2" w:rsidRDefault="007309E2" w:rsidP="007309E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1249A162" w14:textId="77777777" w:rsidR="007309E2" w:rsidRDefault="007309E2" w:rsidP="007309E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E7F2" w14:textId="1303303E" w:rsidR="007309E2" w:rsidRDefault="00611B45" w:rsidP="00D9689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(quantitative) assessment on the role of the canopy on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Ndep</w:t>
            </w:r>
            <w:proofErr w:type="spellEnd"/>
            <w:r w:rsidR="00D9689E">
              <w:rPr>
                <w:rFonts w:ascii="Tahoma" w:hAnsi="Tahoma" w:cs="Tahoma"/>
                <w:sz w:val="20"/>
                <w:szCs w:val="20"/>
              </w:rPr>
              <w:t xml:space="preserve"> – analysis of input, through and outputs (SW)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035B" w14:textId="53DD3319" w:rsidR="007309E2" w:rsidRPr="006728E1" w:rsidRDefault="00C17D91" w:rsidP="00611B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Scripts and plots produced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0AF18" w14:textId="20211DD4" w:rsidR="007309E2" w:rsidRDefault="00F42E1F" w:rsidP="007309E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</w:t>
            </w:r>
            <w:r w:rsidR="00C17D91">
              <w:rPr>
                <w:rFonts w:ascii="Tahoma" w:hAnsi="Tahoma" w:cs="Tahoma"/>
                <w:sz w:val="20"/>
                <w:szCs w:val="20"/>
              </w:rPr>
              <w:t>riting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A2148" w14:textId="02777B7F" w:rsidR="007309E2" w:rsidRDefault="00980A26" w:rsidP="00B94C6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Draft of Article 1</w:t>
            </w:r>
            <w:r w:rsidR="00B94C6B">
              <w:rPr>
                <w:rFonts w:ascii="Tahoma" w:hAnsi="Tahoma" w:cs="Tahoma"/>
                <w:sz w:val="20"/>
                <w:szCs w:val="20"/>
              </w:rPr>
              <w:t xml:space="preserve"> may follow the draft of this chapter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25DA6" w14:textId="045A9607" w:rsidR="007309E2" w:rsidRDefault="00F42E1F" w:rsidP="00611B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October</w:t>
            </w:r>
            <w:r w:rsidR="007309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11B45">
              <w:rPr>
                <w:rFonts w:ascii="Tahoma" w:hAnsi="Tahoma" w:cs="Tahoma"/>
                <w:sz w:val="20"/>
                <w:szCs w:val="20"/>
              </w:rPr>
              <w:t>2017</w:t>
            </w:r>
          </w:p>
          <w:p w14:paraId="396BA0D9" w14:textId="7469BC68" w:rsidR="00AB6E75" w:rsidRDefault="00AB6E75" w:rsidP="00611B4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0692" w14:paraId="79754409" w14:textId="77777777" w:rsidTr="004171EE">
        <w:trPr>
          <w:gridAfter w:val="1"/>
          <w:wAfter w:w="5134" w:type="dxa"/>
          <w:trHeight w:val="40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19656" w14:textId="22629145" w:rsidR="00E00692" w:rsidRDefault="00E00692" w:rsidP="00E0069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  <w:p w14:paraId="65E11743" w14:textId="77777777" w:rsidR="00E00692" w:rsidRDefault="00E00692" w:rsidP="00E0069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0746641F" w14:textId="77777777" w:rsidR="00E00692" w:rsidRDefault="00E00692" w:rsidP="00E0069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3F822063" w14:textId="77777777" w:rsidR="00E00692" w:rsidRDefault="00E00692" w:rsidP="00E0069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3C8B" w14:textId="31357EF0" w:rsidR="00E00692" w:rsidRDefault="00E00692" w:rsidP="00E0069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WP3: 15N over canopy</w:t>
            </w:r>
            <w:r w:rsidR="00F42E1F">
              <w:rPr>
                <w:rFonts w:ascii="Tahoma" w:hAnsi="Tahoma" w:cs="Tahoma"/>
                <w:sz w:val="20"/>
                <w:szCs w:val="20"/>
              </w:rPr>
              <w:t xml:space="preserve"> and branches?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A4BE" w14:textId="7C0CE5D7" w:rsidR="00E00692" w:rsidRPr="006728E1" w:rsidRDefault="00C17D91" w:rsidP="00E0069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All labs results have been received. </w:t>
            </w:r>
            <w:r w:rsidRPr="00C17D91">
              <w:rPr>
                <w:rFonts w:ascii="Tahoma" w:hAnsi="Tahoma" w:cs="Tahoma"/>
                <w:sz w:val="20"/>
                <w:szCs w:val="20"/>
              </w:rPr>
              <w:t>Scripts and plots produced</w:t>
            </w:r>
            <w:r w:rsidR="00B94C6B">
              <w:rPr>
                <w:rFonts w:ascii="Tahoma" w:hAnsi="Tahoma" w:cs="Tahoma"/>
                <w:sz w:val="20"/>
                <w:szCs w:val="20"/>
              </w:rPr>
              <w:t>, statistics still to be discussed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FDCA" w14:textId="3867C8E4" w:rsidR="00E00692" w:rsidRDefault="00384A99" w:rsidP="00E0069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Data analysis on vegetation samples (August 2018)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D1661" w14:textId="73B0F688" w:rsidR="00E00692" w:rsidRDefault="00384A99" w:rsidP="00B94C6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Article 1 will be </w:t>
            </w:r>
            <w:r w:rsidR="00B94C6B">
              <w:rPr>
                <w:rFonts w:ascii="Tahoma" w:hAnsi="Tahoma" w:cs="Tahoma"/>
                <w:sz w:val="20"/>
                <w:szCs w:val="20"/>
              </w:rPr>
              <w:t>completed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80A26">
              <w:rPr>
                <w:rFonts w:ascii="Tahoma" w:hAnsi="Tahoma" w:cs="Tahoma"/>
                <w:sz w:val="20"/>
                <w:szCs w:val="20"/>
              </w:rPr>
              <w:t>alongside</w:t>
            </w:r>
            <w:r>
              <w:rPr>
                <w:rFonts w:ascii="Tahoma" w:hAnsi="Tahoma" w:cs="Tahoma"/>
                <w:sz w:val="20"/>
                <w:szCs w:val="20"/>
              </w:rPr>
              <w:t xml:space="preserve"> this chapter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D75A" w14:textId="5E566C23" w:rsidR="00E00692" w:rsidRDefault="00B44F51" w:rsidP="00E0069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November</w:t>
            </w:r>
            <w:r w:rsidR="00E00692">
              <w:rPr>
                <w:rFonts w:ascii="Tahoma" w:hAnsi="Tahoma" w:cs="Tahoma"/>
                <w:sz w:val="20"/>
                <w:szCs w:val="20"/>
              </w:rPr>
              <w:t xml:space="preserve"> 2017</w:t>
            </w:r>
          </w:p>
          <w:p w14:paraId="78308BEF" w14:textId="176DCF41" w:rsidR="00AB6E75" w:rsidRDefault="00AB6E75" w:rsidP="00E00692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0692" w14:paraId="25087E2B" w14:textId="77777777" w:rsidTr="004171EE">
        <w:trPr>
          <w:gridAfter w:val="1"/>
          <w:wAfter w:w="5134" w:type="dxa"/>
          <w:trHeight w:val="40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6644F" w14:textId="56B42462" w:rsidR="00E00692" w:rsidRDefault="00E00692" w:rsidP="00E0069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5</w:t>
            </w:r>
          </w:p>
          <w:p w14:paraId="2AA2F840" w14:textId="77777777" w:rsidR="00E00692" w:rsidRDefault="00E00692" w:rsidP="00E0069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491A8904" w14:textId="77777777" w:rsidR="00E00692" w:rsidRDefault="00E00692" w:rsidP="00E0069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1A072929" w14:textId="77777777" w:rsidR="00E00692" w:rsidRDefault="00E00692" w:rsidP="00E0069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2C10B" w14:textId="4559B74B" w:rsidR="00E00692" w:rsidRDefault="00E00692" w:rsidP="00E0069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WP2: N in soil - 15 N litter</w:t>
            </w:r>
            <w:r w:rsidR="00657161"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</w:rPr>
              <w:t xml:space="preserve"> soil respiration </w:t>
            </w:r>
            <w:r w:rsidR="00657161">
              <w:rPr>
                <w:rFonts w:ascii="Tahoma" w:hAnsi="Tahoma" w:cs="Tahoma"/>
                <w:sz w:val="20"/>
                <w:szCs w:val="20"/>
              </w:rPr>
              <w:t>and nitrogen deposition</w:t>
            </w:r>
          </w:p>
          <w:p w14:paraId="0D7490DA" w14:textId="77777777" w:rsidR="00E00692" w:rsidRDefault="00E00692" w:rsidP="00E0069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A41B" w14:textId="0D9F8B0E" w:rsidR="00E00692" w:rsidRPr="006728E1" w:rsidRDefault="00657161" w:rsidP="00384A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Second campaign completed in July, samples prepared</w:t>
            </w:r>
            <w:r w:rsidR="00384A99">
              <w:rPr>
                <w:rFonts w:ascii="Tahoma" w:hAnsi="Tahoma" w:cs="Tahoma"/>
                <w:sz w:val="20"/>
                <w:szCs w:val="20"/>
              </w:rPr>
              <w:t xml:space="preserve">.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8064" w14:textId="5931EF56" w:rsidR="00E00692" w:rsidRDefault="00384A99" w:rsidP="00E0069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Samples will be sent to Jena by the end of August 2017. Data analysis in November 2017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5B56" w14:textId="78664E7D" w:rsidR="00E00692" w:rsidRDefault="00980A26" w:rsidP="00980A2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Article 2 </w:t>
            </w:r>
            <w:r w:rsidR="00B94C6B">
              <w:rPr>
                <w:rFonts w:ascii="Tahoma" w:hAnsi="Tahoma" w:cs="Tahoma"/>
                <w:sz w:val="20"/>
                <w:szCs w:val="20"/>
              </w:rPr>
              <w:t>–</w:t>
            </w:r>
            <w:r>
              <w:rPr>
                <w:rFonts w:ascii="Tahoma" w:hAnsi="Tahoma" w:cs="Tahoma"/>
                <w:sz w:val="20"/>
                <w:szCs w:val="20"/>
              </w:rPr>
              <w:t xml:space="preserve"> draft</w:t>
            </w:r>
            <w:r w:rsidR="00B94C6B">
              <w:rPr>
                <w:rFonts w:ascii="Tahoma" w:hAnsi="Tahoma" w:cs="Tahoma"/>
                <w:sz w:val="20"/>
                <w:szCs w:val="20"/>
              </w:rPr>
              <w:t>?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21FF7" w14:textId="34C64528" w:rsidR="00E00692" w:rsidRDefault="00384A99" w:rsidP="00E0069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December 2017</w:t>
            </w:r>
          </w:p>
          <w:p w14:paraId="78DBD85E" w14:textId="6AB4B29F" w:rsidR="00AB6E75" w:rsidRDefault="00AB6E75" w:rsidP="00E00692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0692" w14:paraId="24FEB6AF" w14:textId="77777777" w:rsidTr="004171EE">
        <w:trPr>
          <w:gridAfter w:val="1"/>
          <w:wAfter w:w="5134" w:type="dxa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3493" w14:textId="49B678BA" w:rsidR="00E00692" w:rsidRDefault="00E00692" w:rsidP="00E0069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6</w:t>
            </w:r>
          </w:p>
          <w:p w14:paraId="6531A7DE" w14:textId="77777777" w:rsidR="00E00692" w:rsidRDefault="00E00692" w:rsidP="00E0069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3D01DFE4" w14:textId="77777777" w:rsidR="00E00692" w:rsidRDefault="00E00692" w:rsidP="00E0069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45F5BC0B" w14:textId="77777777" w:rsidR="00E00692" w:rsidRDefault="00E00692" w:rsidP="00E0069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B654" w14:textId="77777777" w:rsidR="00E00692" w:rsidRDefault="00E00692" w:rsidP="00E0069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</w:t>
            </w:r>
          </w:p>
          <w:p w14:paraId="7F3BC71C" w14:textId="0BF70B6B" w:rsidR="00E00692" w:rsidRDefault="00E00692" w:rsidP="00E0069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28A90" w14:textId="64E15A8A" w:rsidR="00E00692" w:rsidRDefault="00B94C6B" w:rsidP="00E0069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86DD" w14:textId="1FE2B3A3" w:rsidR="00E00692" w:rsidRDefault="00E00692" w:rsidP="00E0069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Nothing done at all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489E0" w14:textId="1A392571" w:rsidR="00E00692" w:rsidRDefault="00980A26" w:rsidP="00384A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Article 2 </w:t>
            </w:r>
            <w:r w:rsidR="00B94C6B">
              <w:rPr>
                <w:rFonts w:ascii="Tahoma" w:hAnsi="Tahoma" w:cs="Tahoma"/>
                <w:sz w:val="20"/>
                <w:szCs w:val="20"/>
              </w:rPr>
              <w:t>–</w:t>
            </w:r>
            <w:r>
              <w:rPr>
                <w:rFonts w:ascii="Tahoma" w:hAnsi="Tahoma" w:cs="Tahoma"/>
                <w:sz w:val="20"/>
                <w:szCs w:val="20"/>
              </w:rPr>
              <w:t xml:space="preserve"> completion</w:t>
            </w:r>
            <w:r w:rsidR="00B94C6B">
              <w:rPr>
                <w:rFonts w:ascii="Tahoma" w:hAnsi="Tahoma" w:cs="Tahoma"/>
                <w:sz w:val="20"/>
                <w:szCs w:val="20"/>
              </w:rPr>
              <w:t>?</w:t>
            </w:r>
            <w:bookmarkStart w:id="0" w:name="_GoBack"/>
            <w:bookmarkEnd w:id="0"/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3C0E" w14:textId="059217D1" w:rsidR="00E00692" w:rsidRDefault="00384A99" w:rsidP="00E0069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January 2018</w:t>
            </w:r>
          </w:p>
        </w:tc>
      </w:tr>
      <w:tr w:rsidR="00E00692" w14:paraId="720B4B37" w14:textId="77777777" w:rsidTr="004171EE">
        <w:trPr>
          <w:gridAfter w:val="1"/>
          <w:wAfter w:w="5134" w:type="dxa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BBD2" w14:textId="23B87521" w:rsidR="00E00692" w:rsidRDefault="00E00692" w:rsidP="00E0069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7</w:t>
            </w:r>
          </w:p>
          <w:p w14:paraId="750A3A28" w14:textId="77777777" w:rsidR="00E00692" w:rsidRDefault="00E00692" w:rsidP="00E0069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24660CB0" w14:textId="77777777" w:rsidR="00E00692" w:rsidRDefault="00E00692" w:rsidP="00E0069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22B7621D" w14:textId="2C0CA23F" w:rsidR="00E00692" w:rsidRDefault="00E00692" w:rsidP="00E0069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9506" w14:textId="77777777" w:rsidR="00E00692" w:rsidRDefault="00E00692" w:rsidP="00E0069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Conclusions</w:t>
            </w:r>
          </w:p>
          <w:p w14:paraId="703BB1FF" w14:textId="29BF0642" w:rsidR="00E00692" w:rsidRDefault="00E00692" w:rsidP="00E0069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Summary of important new conclusions. Ideas for future work 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87E12" w14:textId="3F265F54" w:rsidR="00E00692" w:rsidRDefault="00E00692" w:rsidP="00B94C6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Ideas for future</w:t>
            </w:r>
            <w:r w:rsidR="00B94C6B">
              <w:rPr>
                <w:rFonts w:ascii="Tahoma" w:hAnsi="Tahoma" w:cs="Tahoma"/>
                <w:sz w:val="20"/>
                <w:szCs w:val="20"/>
              </w:rPr>
              <w:t>: implementation on large scale modelling?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4AE2" w14:textId="45959612" w:rsidR="00E00692" w:rsidRDefault="00E00692" w:rsidP="00E0069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Nothing done at all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B1D8" w14:textId="351B7ED1" w:rsidR="00E00692" w:rsidRDefault="00E00692" w:rsidP="00E0069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57AF8" w14:textId="48E8051D" w:rsidR="00E00692" w:rsidRDefault="00384A99" w:rsidP="00E0069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February</w:t>
            </w:r>
            <w:r w:rsidR="00E00692">
              <w:rPr>
                <w:rFonts w:ascii="Tahoma" w:hAnsi="Tahoma" w:cs="Tahoma"/>
                <w:sz w:val="20"/>
                <w:szCs w:val="20"/>
              </w:rPr>
              <w:t xml:space="preserve"> 2018</w:t>
            </w:r>
          </w:p>
        </w:tc>
      </w:tr>
      <w:tr w:rsidR="00E00692" w14:paraId="7828BD15" w14:textId="77777777" w:rsidTr="004171EE">
        <w:trPr>
          <w:gridAfter w:val="1"/>
          <w:wAfter w:w="5134" w:type="dxa"/>
          <w:trHeight w:val="40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B796" w14:textId="77777777" w:rsidR="00E00692" w:rsidRDefault="00E00692" w:rsidP="00E0069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1F1A6" w14:textId="753FD722" w:rsidR="00E00692" w:rsidRDefault="00E00692" w:rsidP="00E0069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4665" w14:textId="082338FB" w:rsidR="00E00692" w:rsidRDefault="00E00692" w:rsidP="00E0069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6967" w14:textId="7A50C85B" w:rsidR="00E00692" w:rsidRDefault="00E00692" w:rsidP="00E0069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9705" w14:textId="07B30844" w:rsidR="00E00692" w:rsidRDefault="00E00692" w:rsidP="00E0069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7655E" w14:textId="398A3F81" w:rsidR="00E00692" w:rsidRDefault="00E00692" w:rsidP="00E00692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0692" w14:paraId="25331E79" w14:textId="77777777" w:rsidTr="00B2083C">
        <w:trPr>
          <w:gridAfter w:val="1"/>
          <w:wAfter w:w="5134" w:type="dxa"/>
          <w:trHeight w:val="40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D1E93" w14:textId="77777777" w:rsidR="00E00692" w:rsidRDefault="00E00692" w:rsidP="00E00692">
            <w:pPr>
              <w:spacing w:before="60" w:after="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Signed (Student)</w:t>
            </w:r>
          </w:p>
          <w:p w14:paraId="12E00DEC" w14:textId="77777777" w:rsidR="00E00692" w:rsidRDefault="00E00692" w:rsidP="00E0069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280F" w14:textId="68D65372" w:rsidR="00E00692" w:rsidRDefault="00E00692" w:rsidP="00E0069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625BC">
              <w:rPr>
                <w:rFonts w:ascii="Tahoma" w:hAnsi="Tahoma" w:cs="Tahoma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0B98B93B" wp14:editId="616865B0">
                  <wp:simplePos x="0" y="0"/>
                  <wp:positionH relativeFrom="column">
                    <wp:posOffset>345413</wp:posOffset>
                  </wp:positionH>
                  <wp:positionV relativeFrom="paragraph">
                    <wp:posOffset>120539</wp:posOffset>
                  </wp:positionV>
                  <wp:extent cx="1073426" cy="503675"/>
                  <wp:effectExtent l="0" t="0" r="0" b="0"/>
                  <wp:wrapTopAndBottom/>
                  <wp:docPr id="1" name="Picture 1" descr="M:\My Pictures\DFerraretto_signa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:\My Pictures\DFerraretto_signa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426" cy="50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80" w:type="dxa"/>
          </w:tcPr>
          <w:p w14:paraId="74F98689" w14:textId="15C16351" w:rsidR="00E00692" w:rsidRDefault="00E00692" w:rsidP="00E0069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33BA" w14:textId="27B78A58" w:rsidR="00E00692" w:rsidRDefault="00E00692" w:rsidP="00E0069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A130" w14:textId="47431FE5" w:rsidR="00E00692" w:rsidRDefault="00E00692" w:rsidP="00E0069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8842" w14:textId="752B6A6E" w:rsidR="00E00692" w:rsidRDefault="00E00692" w:rsidP="00E00692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0692" w14:paraId="7685D80C" w14:textId="77777777" w:rsidTr="000D7F42">
        <w:trPr>
          <w:gridAfter w:val="1"/>
          <w:wAfter w:w="5134" w:type="dxa"/>
          <w:trHeight w:val="40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C48B" w14:textId="77777777" w:rsidR="00E00692" w:rsidRDefault="00E00692" w:rsidP="00E00692">
            <w:pPr>
              <w:spacing w:before="60" w:after="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Signed Supervisor 1</w:t>
            </w:r>
          </w:p>
          <w:p w14:paraId="445AD32A" w14:textId="77777777" w:rsidR="00E00692" w:rsidRDefault="00E00692" w:rsidP="00E0069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D6A9" w14:textId="756D3B63" w:rsidR="00E00692" w:rsidRDefault="00E00692" w:rsidP="00E0069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0" w:type="dxa"/>
          </w:tcPr>
          <w:p w14:paraId="702EFA84" w14:textId="7A8C2DC9" w:rsidR="00E00692" w:rsidRDefault="00E00692" w:rsidP="00E0069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9429" w14:textId="6EC57CB7" w:rsidR="00E00692" w:rsidRDefault="00E00692" w:rsidP="00E0069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CCA0" w14:textId="294E6CB2" w:rsidR="00E00692" w:rsidRDefault="00E00692" w:rsidP="00E0069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BE6E5" w14:textId="40ACB803" w:rsidR="00E00692" w:rsidRDefault="00E00692" w:rsidP="00E00692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0692" w14:paraId="49D67C4A" w14:textId="77777777" w:rsidTr="00784835">
        <w:trPr>
          <w:gridAfter w:val="1"/>
          <w:wAfter w:w="5134" w:type="dxa"/>
          <w:trHeight w:val="40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EBDA" w14:textId="77777777" w:rsidR="00E00692" w:rsidRDefault="00E00692" w:rsidP="00E00692">
            <w:pPr>
              <w:spacing w:before="60" w:after="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Signed (Supervisor 2)</w:t>
            </w:r>
          </w:p>
          <w:p w14:paraId="07BE441E" w14:textId="77777777" w:rsidR="00E00692" w:rsidRDefault="00E00692" w:rsidP="00E0069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DAD6" w14:textId="77777777" w:rsidR="00E00692" w:rsidRDefault="00E00692" w:rsidP="00E0069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80" w:type="dxa"/>
          </w:tcPr>
          <w:p w14:paraId="44A31677" w14:textId="77777777" w:rsidR="00E00692" w:rsidRDefault="00E00692" w:rsidP="00E0069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19B16" w14:textId="77777777" w:rsidR="00E00692" w:rsidRDefault="00E00692" w:rsidP="00E0069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77C40" w14:textId="77777777" w:rsidR="00E00692" w:rsidRDefault="00E00692" w:rsidP="00E0069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743F" w14:textId="77777777" w:rsidR="00E00692" w:rsidRDefault="00E00692" w:rsidP="00E00692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0692" w14:paraId="0D1E491C" w14:textId="77777777" w:rsidTr="00B2083C">
        <w:trPr>
          <w:gridAfter w:val="1"/>
          <w:wAfter w:w="5134" w:type="dxa"/>
          <w:trHeight w:val="40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EDE7E" w14:textId="77777777" w:rsidR="00E00692" w:rsidRDefault="00E00692" w:rsidP="00E00692">
            <w:pPr>
              <w:spacing w:before="60" w:after="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Signed (Advisor)</w:t>
            </w:r>
          </w:p>
          <w:p w14:paraId="557FAD1F" w14:textId="77777777" w:rsidR="00E00692" w:rsidRDefault="00E00692" w:rsidP="00E00692">
            <w:pPr>
              <w:rPr>
                <w:rFonts w:ascii="Tahoma" w:hAnsi="Tahoma" w:cs="Tahoma"/>
                <w:b/>
                <w:i/>
                <w:sz w:val="20"/>
                <w:szCs w:val="20"/>
              </w:rPr>
            </w:pP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69F0" w14:textId="77777777" w:rsidR="00E00692" w:rsidRDefault="00E00692" w:rsidP="00E00692">
            <w:pPr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9D057" w14:textId="7E1A4882" w:rsidR="00E00692" w:rsidRDefault="00E00692" w:rsidP="00E00692">
            <w:pPr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Date:  </w:t>
            </w:r>
          </w:p>
        </w:tc>
        <w:tc>
          <w:tcPr>
            <w:tcW w:w="3261" w:type="dxa"/>
          </w:tcPr>
          <w:p w14:paraId="5EEA5D44" w14:textId="77777777" w:rsidR="00E00692" w:rsidRDefault="00E00692" w:rsidP="00E00692">
            <w:pPr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8D45E" w14:textId="77777777" w:rsidR="00E00692" w:rsidRDefault="00E00692" w:rsidP="00E00692">
            <w:pPr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802BF" w14:textId="77777777" w:rsidR="00E00692" w:rsidRDefault="00E00692" w:rsidP="00E00692">
            <w:pPr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E00692" w14:paraId="004E1ECD" w14:textId="6572CD72" w:rsidTr="00B2083C">
        <w:trPr>
          <w:trHeight w:val="404"/>
        </w:trPr>
        <w:tc>
          <w:tcPr>
            <w:tcW w:w="4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35F7D" w14:textId="515CA108" w:rsidR="00E00692" w:rsidRDefault="00E00692" w:rsidP="00E00692">
            <w:pPr>
              <w:spacing w:before="60" w:after="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 plan has been agreed and delivery dates are realistic</w:t>
            </w:r>
          </w:p>
        </w:tc>
        <w:tc>
          <w:tcPr>
            <w:tcW w:w="11175" w:type="dxa"/>
            <w:gridSpan w:val="4"/>
          </w:tcPr>
          <w:p w14:paraId="63A306F0" w14:textId="77777777" w:rsidR="00E00692" w:rsidRDefault="00E00692" w:rsidP="00E00692">
            <w:pPr>
              <w:spacing w:before="60" w:after="6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34" w:type="dxa"/>
          </w:tcPr>
          <w:p w14:paraId="0040870E" w14:textId="699A9462" w:rsidR="00E00692" w:rsidRDefault="00E00692" w:rsidP="00E00692"/>
        </w:tc>
      </w:tr>
      <w:tr w:rsidR="00E00692" w14:paraId="4A89F009" w14:textId="784B395A" w:rsidTr="00B2083C">
        <w:trPr>
          <w:trHeight w:val="404"/>
        </w:trPr>
        <w:tc>
          <w:tcPr>
            <w:tcW w:w="4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5603" w14:textId="6A3B63B1" w:rsidR="00E00692" w:rsidRDefault="00E00692" w:rsidP="00E00692">
            <w:pPr>
              <w:spacing w:before="60" w:after="6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175" w:type="dxa"/>
            <w:gridSpan w:val="4"/>
          </w:tcPr>
          <w:p w14:paraId="441A9319" w14:textId="77777777" w:rsidR="00E00692" w:rsidRDefault="00E00692" w:rsidP="00E00692">
            <w:pPr>
              <w:spacing w:before="60" w:after="6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2B87" w14:textId="1F196586" w:rsidR="00E00692" w:rsidRDefault="00E00692" w:rsidP="00E00692"/>
        </w:tc>
      </w:tr>
      <w:tr w:rsidR="00E00692" w14:paraId="20C7CA53" w14:textId="77777777" w:rsidTr="00B2083C">
        <w:trPr>
          <w:trHeight w:val="404"/>
        </w:trPr>
        <w:tc>
          <w:tcPr>
            <w:tcW w:w="4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0859" w14:textId="2C589195" w:rsidR="00E00692" w:rsidRDefault="00E00692" w:rsidP="00E00692">
            <w:pPr>
              <w:spacing w:before="60" w:after="6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175" w:type="dxa"/>
            <w:gridSpan w:val="4"/>
          </w:tcPr>
          <w:p w14:paraId="5F213039" w14:textId="77777777" w:rsidR="00E00692" w:rsidRDefault="00E00692" w:rsidP="00E00692">
            <w:pPr>
              <w:spacing w:before="60" w:after="6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34" w:type="dxa"/>
          </w:tcPr>
          <w:p w14:paraId="1743D825" w14:textId="23EC1D68" w:rsidR="00E00692" w:rsidRDefault="00E00692" w:rsidP="00E00692"/>
        </w:tc>
      </w:tr>
      <w:tr w:rsidR="00E00692" w14:paraId="4D93161F" w14:textId="77777777" w:rsidTr="00B2083C">
        <w:trPr>
          <w:gridAfter w:val="1"/>
          <w:wAfter w:w="5134" w:type="dxa"/>
          <w:trHeight w:val="404"/>
        </w:trPr>
        <w:tc>
          <w:tcPr>
            <w:tcW w:w="4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A58D" w14:textId="3430D6D4" w:rsidR="00E00692" w:rsidRDefault="00E00692" w:rsidP="00E00692">
            <w:pPr>
              <w:spacing w:before="60" w:after="6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41" w:type="dxa"/>
            <w:gridSpan w:val="2"/>
          </w:tcPr>
          <w:p w14:paraId="2640CC12" w14:textId="77777777" w:rsidR="00E00692" w:rsidRDefault="00E00692" w:rsidP="00E00692">
            <w:pPr>
              <w:spacing w:before="60" w:after="6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8AB5" w14:textId="77777777" w:rsidR="00E00692" w:rsidRDefault="00E00692" w:rsidP="00E00692">
            <w:pPr>
              <w:spacing w:before="60" w:after="6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0692" w14:paraId="76083D32" w14:textId="77777777" w:rsidTr="004171EE">
        <w:trPr>
          <w:gridAfter w:val="1"/>
          <w:wAfter w:w="5134" w:type="dxa"/>
          <w:trHeight w:val="404"/>
        </w:trPr>
        <w:tc>
          <w:tcPr>
            <w:tcW w:w="152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49155" w14:textId="77777777" w:rsidR="00E00692" w:rsidRDefault="00E00692" w:rsidP="00E00692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3520A6C5" w14:textId="77777777" w:rsidR="007309E2" w:rsidRDefault="007309E2" w:rsidP="007309E2">
      <w:pPr>
        <w:rPr>
          <w:rFonts w:ascii="Tahoma" w:hAnsi="Tahoma" w:cs="Tahoma"/>
          <w:sz w:val="20"/>
          <w:szCs w:val="20"/>
        </w:rPr>
      </w:pPr>
    </w:p>
    <w:p w14:paraId="40AA93EE" w14:textId="77777777" w:rsidR="007309E2" w:rsidRDefault="007309E2" w:rsidP="007309E2">
      <w:pPr>
        <w:rPr>
          <w:rFonts w:ascii="Tahoma" w:hAnsi="Tahoma" w:cs="Tahoma"/>
          <w:sz w:val="20"/>
          <w:szCs w:val="20"/>
        </w:rPr>
      </w:pPr>
    </w:p>
    <w:p w14:paraId="6AF9EC6C" w14:textId="77777777" w:rsidR="007309E2" w:rsidRPr="000F0785" w:rsidRDefault="007309E2" w:rsidP="00360649">
      <w:pPr>
        <w:tabs>
          <w:tab w:val="left" w:pos="540"/>
          <w:tab w:val="left" w:pos="900"/>
          <w:tab w:val="left" w:pos="5040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Form available on-line at </w:t>
      </w:r>
      <w:hyperlink r:id="rId5" w:history="1">
        <w:r w:rsidR="00360649" w:rsidRPr="000F0785">
          <w:rPr>
            <w:rStyle w:val="Hyperlink"/>
            <w:rFonts w:ascii="Tahoma" w:hAnsi="Tahoma" w:cs="Tahoma"/>
            <w:sz w:val="16"/>
            <w:szCs w:val="16"/>
          </w:rPr>
          <w:t>http://www.ed.ac.uk/schools-departments/geosciences/postgraduate/phd-supervisors/forms</w:t>
        </w:r>
      </w:hyperlink>
    </w:p>
    <w:p w14:paraId="10EFD8B5" w14:textId="77777777" w:rsidR="00360649" w:rsidRDefault="00360649" w:rsidP="00360649">
      <w:pPr>
        <w:tabs>
          <w:tab w:val="left" w:pos="540"/>
          <w:tab w:val="left" w:pos="900"/>
          <w:tab w:val="left" w:pos="5040"/>
        </w:tabs>
        <w:rPr>
          <w:rFonts w:ascii="Tahoma" w:hAnsi="Tahoma" w:cs="Tahoma"/>
          <w:sz w:val="20"/>
          <w:szCs w:val="20"/>
        </w:rPr>
      </w:pPr>
    </w:p>
    <w:p w14:paraId="5C5959C4" w14:textId="77777777" w:rsidR="00352F9A" w:rsidRPr="007309E2" w:rsidRDefault="00352F9A" w:rsidP="007309E2">
      <w:pPr>
        <w:rPr>
          <w:szCs w:val="16"/>
        </w:rPr>
      </w:pPr>
    </w:p>
    <w:sectPr w:rsidR="00352F9A" w:rsidRPr="007309E2" w:rsidSect="00F2005A">
      <w:pgSz w:w="16838" w:h="11906" w:orient="landscape"/>
      <w:pgMar w:top="1152" w:right="1152" w:bottom="1152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33"/>
    <w:rsid w:val="00017687"/>
    <w:rsid w:val="00093F29"/>
    <w:rsid w:val="000C1580"/>
    <w:rsid w:val="000F0785"/>
    <w:rsid w:val="002246D5"/>
    <w:rsid w:val="00232AC8"/>
    <w:rsid w:val="002D50DB"/>
    <w:rsid w:val="002E466E"/>
    <w:rsid w:val="00352F9A"/>
    <w:rsid w:val="00360649"/>
    <w:rsid w:val="00361BE0"/>
    <w:rsid w:val="00384A99"/>
    <w:rsid w:val="00384DE1"/>
    <w:rsid w:val="004171EE"/>
    <w:rsid w:val="00560C55"/>
    <w:rsid w:val="005625BC"/>
    <w:rsid w:val="00611B45"/>
    <w:rsid w:val="00657161"/>
    <w:rsid w:val="006728E1"/>
    <w:rsid w:val="00694759"/>
    <w:rsid w:val="006E5557"/>
    <w:rsid w:val="007309E2"/>
    <w:rsid w:val="00980A26"/>
    <w:rsid w:val="00A5414C"/>
    <w:rsid w:val="00AB6E75"/>
    <w:rsid w:val="00AC3733"/>
    <w:rsid w:val="00B44F51"/>
    <w:rsid w:val="00B94C6B"/>
    <w:rsid w:val="00BC107A"/>
    <w:rsid w:val="00BF05D5"/>
    <w:rsid w:val="00C17D91"/>
    <w:rsid w:val="00C2660E"/>
    <w:rsid w:val="00D01843"/>
    <w:rsid w:val="00D17CE2"/>
    <w:rsid w:val="00D935B5"/>
    <w:rsid w:val="00D9689E"/>
    <w:rsid w:val="00E00692"/>
    <w:rsid w:val="00E55BA0"/>
    <w:rsid w:val="00E57D84"/>
    <w:rsid w:val="00EF36BB"/>
    <w:rsid w:val="00F10552"/>
    <w:rsid w:val="00F2005A"/>
    <w:rsid w:val="00F42E1F"/>
    <w:rsid w:val="00F7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11D08B"/>
  <w15:docId w15:val="{DD518E15-10A6-466F-96F3-AAFE0B29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9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2660E"/>
    <w:rPr>
      <w:rFonts w:ascii="Tahoma" w:hAnsi="Tahoma" w:cs="Tahoma"/>
      <w:sz w:val="16"/>
      <w:szCs w:val="16"/>
    </w:rPr>
  </w:style>
  <w:style w:type="character" w:styleId="Hyperlink">
    <w:name w:val="Hyperlink"/>
    <w:rsid w:val="00352F9A"/>
    <w:rPr>
      <w:color w:val="0000FF"/>
      <w:u w:val="single"/>
    </w:rPr>
  </w:style>
  <w:style w:type="character" w:styleId="FollowedHyperlink">
    <w:name w:val="FollowedHyperlink"/>
    <w:basedOn w:val="DefaultParagraphFont"/>
    <w:rsid w:val="0036064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2246D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246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246D5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24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246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d.ac.uk/schools-departments/geosciences/postgraduate/phd-supervisors/forms" TargetMode="Externa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west\Application%20Data\Microsoft\Templates\A4%20Unive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 Univers</Template>
  <TotalTime>145</TotalTime>
  <Pages>2</Pages>
  <Words>277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GeoSciences</vt:lpstr>
    </vt:vector>
  </TitlesOfParts>
  <Company>Desktop Services</Company>
  <LinksUpToDate>false</LinksUpToDate>
  <CharactersWithSpaces>2026</CharactersWithSpaces>
  <SharedDoc>false</SharedDoc>
  <HLinks>
    <vt:vector size="12" baseType="variant">
      <vt:variant>
        <vt:i4>5177454</vt:i4>
      </vt:variant>
      <vt:variant>
        <vt:i4>3</vt:i4>
      </vt:variant>
      <vt:variant>
        <vt:i4>0</vt:i4>
      </vt:variant>
      <vt:variant>
        <vt:i4>5</vt:i4>
      </vt:variant>
      <vt:variant>
        <vt:lpwstr>http://www.geos.ed.ac.uk/postgraduate/super_info/Forms/</vt:lpwstr>
      </vt:variant>
      <vt:variant>
        <vt:lpwstr/>
      </vt:variant>
      <vt:variant>
        <vt:i4>6422535</vt:i4>
      </vt:variant>
      <vt:variant>
        <vt:i4>0</vt:i4>
      </vt:variant>
      <vt:variant>
        <vt:i4>0</vt:i4>
      </vt:variant>
      <vt:variant>
        <vt:i4>5</vt:i4>
      </vt:variant>
      <vt:variant>
        <vt:lpwstr>http://www.geos.ed.ac.uk/postgraduate/stud_info/forms.html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GeoSciences</dc:title>
  <dc:creator>swest</dc:creator>
  <cp:lastModifiedBy>FERRARETTO Daniele</cp:lastModifiedBy>
  <cp:revision>4</cp:revision>
  <cp:lastPrinted>2006-05-25T13:54:00Z</cp:lastPrinted>
  <dcterms:created xsi:type="dcterms:W3CDTF">2017-08-16T09:55:00Z</dcterms:created>
  <dcterms:modified xsi:type="dcterms:W3CDTF">2017-08-16T12:24:00Z</dcterms:modified>
</cp:coreProperties>
</file>